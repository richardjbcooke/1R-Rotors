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110" w:rsidRDefault="00280799" w:rsidP="00954110">
      <w:pPr>
        <w:pStyle w:val="Title"/>
      </w:pPr>
      <w:r>
        <w:t>2nd</w:t>
      </w:r>
      <w:r w:rsidR="00514117">
        <w:t xml:space="preserve"> 1R meeting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754A5D9E079D4427B590C7F2FB11A018"/>
            </w:placeholder>
            <w:date w:fullDate="2016-09-27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280799" w:rsidP="00280799">
                <w:pPr>
                  <w:pStyle w:val="Details"/>
                </w:pPr>
                <w:r>
                  <w:t>September 27, 2016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280799" w:rsidP="00280799">
            <w:pPr>
              <w:pStyle w:val="Details"/>
            </w:pPr>
            <w:r>
              <w:t>14</w:t>
            </w:r>
            <w:r w:rsidR="00514117">
              <w:t>:00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280799" w:rsidP="00DE3C02">
            <w:pPr>
              <w:pStyle w:val="Details"/>
            </w:pPr>
            <w:r>
              <w:t>Andrew robinson room</w:t>
            </w: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5F58B2">
        <w:trPr>
          <w:trHeight w:val="360"/>
        </w:trPr>
        <w:tc>
          <w:tcPr>
            <w:tcW w:w="201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 w:rsidRPr="00954110">
              <w:t>Meeting called</w:t>
            </w:r>
            <w:r>
              <w:t xml:space="preserve"> by</w:t>
            </w:r>
          </w:p>
        </w:tc>
        <w:tc>
          <w:tcPr>
            <w:tcW w:w="828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941352" w:rsidP="005052C5">
            <w:r>
              <w:t>All members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80799" w:rsidP="005052C5">
            <w:r>
              <w:t>Design Group Meeting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Facilitator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Timekeeper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910FE8" w:rsidP="00555604">
            <w:r>
              <w:t xml:space="preserve">Richard Cooke, Elliot Romney, Scott McQuaid, Robin </w:t>
            </w:r>
            <w:r w:rsidRPr="004821F6">
              <w:t xml:space="preserve">Fieldhouse, </w:t>
            </w:r>
            <w:r w:rsidR="00555604">
              <w:t>Sang Hyuck Kim</w:t>
            </w:r>
            <w:r w:rsidRPr="004821F6">
              <w:t xml:space="preserve">, </w:t>
            </w:r>
            <w:r w:rsidRPr="009F5AF1">
              <w:t xml:space="preserve">Guillermo Tornero, Peter Macaulay, </w:t>
            </w:r>
            <w:r>
              <w:t>Mohamed Ziyavudeen</w:t>
            </w:r>
          </w:p>
        </w:tc>
      </w:tr>
    </w:tbl>
    <w:p w:rsidR="00D55E2D" w:rsidRDefault="00D55E2D" w:rsidP="00954110">
      <w:pPr>
        <w:pStyle w:val="Heading2"/>
      </w:pPr>
      <w:r>
        <w:t>Important points of notice:</w:t>
      </w:r>
    </w:p>
    <w:p w:rsidR="00D55E2D" w:rsidRDefault="00D55E2D" w:rsidP="00D55E2D">
      <w:r>
        <w:t>16:15 or 17:00 meeting.</w:t>
      </w:r>
      <w:r w:rsidR="00113DFF">
        <w:t xml:space="preserve"> 16:15 sorted.</w:t>
      </w:r>
    </w:p>
    <w:p w:rsidR="00D55E2D" w:rsidRDefault="00D55E2D" w:rsidP="00D55E2D"/>
    <w:p w:rsidR="00D55E2D" w:rsidRPr="00D55E2D" w:rsidRDefault="00D55E2D" w:rsidP="00D55E2D">
      <w:r>
        <w:t>Drive security</w:t>
      </w:r>
      <w:r w:rsidR="00113DFF">
        <w:t>. Sorted.</w:t>
      </w:r>
    </w:p>
    <w:p w:rsidR="00954110" w:rsidRDefault="002D3876" w:rsidP="00954110">
      <w:pPr>
        <w:pStyle w:val="Heading2"/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50672B56" wp14:editId="20F6685F">
            <wp:simplePos x="0" y="0"/>
            <wp:positionH relativeFrom="margin">
              <wp:posOffset>2057400</wp:posOffset>
            </wp:positionH>
            <wp:positionV relativeFrom="paragraph">
              <wp:posOffset>577215</wp:posOffset>
            </wp:positionV>
            <wp:extent cx="2473325" cy="2414905"/>
            <wp:effectExtent l="0" t="0" r="3175" b="4445"/>
            <wp:wrapTight wrapText="bothSides">
              <wp:wrapPolygon edited="0">
                <wp:start x="0" y="0"/>
                <wp:lineTo x="0" y="21469"/>
                <wp:lineTo x="21461" y="21469"/>
                <wp:lineTo x="214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110" w:rsidRPr="00692553">
        <w:t>Agenda topics</w:t>
      </w: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85168B" w:rsidRPr="00954110" w:rsidTr="005F58B2">
        <w:bookmarkStart w:id="0" w:name="MinuteTopic" w:displacedByCustomXml="next"/>
        <w:bookmarkEnd w:id="0" w:displacedByCustomXml="next"/>
        <w:bookmarkStart w:id="1" w:name="MinuteItems" w:displacedByCustomXml="next"/>
        <w:bookmarkEnd w:id="1" w:displacedByCustomXml="next"/>
        <w:bookmarkStart w:id="2" w:name="MinuteTopicSection" w:displacedByCustomXml="next"/>
        <w:sdt>
          <w:sdtPr>
            <w:alias w:val="Time"/>
            <w:tag w:val="Time"/>
            <w:id w:val="48425664"/>
            <w:placeholder>
              <w:docPart w:val="79F6478170D643D4862914F39DDC59B2"/>
            </w:placeholder>
            <w:temporary/>
            <w:showingPlcHdr/>
          </w:sdtPr>
          <w:sdtEndPr/>
          <w:sdtContent>
            <w:tc>
              <w:tcPr>
                <w:tcW w:w="253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85168B" w:rsidRPr="00954110" w:rsidRDefault="005F58B2" w:rsidP="005F58B2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280799" w:rsidP="00603B7E">
            <w:pPr>
              <w:pStyle w:val="Heading4"/>
            </w:pPr>
            <w:r>
              <w:t>Go Round the table checking requirements work</w:t>
            </w:r>
          </w:p>
        </w:tc>
        <w:sdt>
          <w:sdtPr>
            <w:alias w:val="Presenter"/>
            <w:tag w:val="Presenter"/>
            <w:id w:val="48425718"/>
            <w:placeholder>
              <w:docPart w:val="434B65850E3F4169B770414304E06AA6"/>
            </w:placeholder>
            <w:temporary/>
            <w:showingPlcHdr/>
          </w:sdtPr>
          <w:sdtEndPr/>
          <w:sdtContent>
            <w:tc>
              <w:tcPr>
                <w:tcW w:w="352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85168B" w:rsidRPr="00D8181B" w:rsidRDefault="005F58B2" w:rsidP="005F58B2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E71DBA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A13652" w:rsidP="00A13652">
            <w:r>
              <w:t>Robin rotor hub</w:t>
            </w:r>
          </w:p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85168B" w:rsidRPr="00692553" w:rsidRDefault="002D3876" w:rsidP="005052C5">
            <w:r>
              <w:t>Mohamed interested in structures (airframe and landing gear).</w:t>
            </w:r>
          </w:p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2D3876" w:rsidRDefault="002D3876" w:rsidP="002D3876">
            <w:r>
              <w:t>Elliot -- Architecture and systems integration. ** Chief engineer **</w:t>
            </w:r>
          </w:p>
          <w:p w:rsidR="002D3876" w:rsidRDefault="002D3876" w:rsidP="002D3876">
            <w:r>
              <w:t>Richard – Performance</w:t>
            </w:r>
            <w:r w:rsidR="00892D60">
              <w:t xml:space="preserve"> ** Project Manager **</w:t>
            </w:r>
          </w:p>
          <w:p w:rsidR="002D3876" w:rsidRDefault="002D3876" w:rsidP="002D3876">
            <w:r>
              <w:t xml:space="preserve">Tornero – Weight and balance – stability and control </w:t>
            </w:r>
          </w:p>
          <w:p w:rsidR="002D3876" w:rsidRDefault="002D3876" w:rsidP="002D3876">
            <w:r>
              <w:t xml:space="preserve">Kim </w:t>
            </w:r>
            <w:r w:rsidR="00561648">
              <w:t>–</w:t>
            </w:r>
            <w:r>
              <w:t xml:space="preserve"> </w:t>
            </w:r>
            <w:r w:rsidR="00892D60">
              <w:t>Rotor blade design</w:t>
            </w:r>
          </w:p>
          <w:p w:rsidR="00561648" w:rsidRDefault="00892D60" w:rsidP="00892D60">
            <w:r>
              <w:t xml:space="preserve">Scott - </w:t>
            </w:r>
            <w:r w:rsidR="00561648">
              <w:t>Electrical an</w:t>
            </w:r>
            <w:r w:rsidR="00E64653">
              <w:t>d</w:t>
            </w:r>
            <w:r w:rsidR="00561648">
              <w:t xml:space="preserve"> </w:t>
            </w:r>
            <w:r w:rsidR="00E64653">
              <w:t>Avionics</w:t>
            </w:r>
            <w:r w:rsidR="00561648">
              <w:t xml:space="preserve"> </w:t>
            </w:r>
          </w:p>
          <w:p w:rsidR="00892D60" w:rsidRPr="00692553" w:rsidRDefault="00892D60" w:rsidP="00892D60">
            <w:r>
              <w:t>Pete – Engines Drives and Transmissions</w:t>
            </w:r>
          </w:p>
        </w:tc>
      </w:tr>
      <w:tr w:rsidR="00C166AB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4" w:name="MinuteConclusion"/>
            <w:bookmarkEnd w:id="4"/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CB376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CB3760" w:rsidRPr="00CE6342" w:rsidRDefault="00CB3760" w:rsidP="005052C5"/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E71DBA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5" w:name="MinuteActionItems"/>
            <w:bookmarkEnd w:id="5"/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6" w:name="MinutePersonResponsible"/>
            <w:bookmarkEnd w:id="6"/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7" w:name="MinuteDeadline"/>
            <w:bookmarkEnd w:id="7"/>
            <w:r>
              <w:t>Deadline</w:t>
            </w:r>
          </w:p>
        </w:tc>
      </w:tr>
      <w:tr w:rsidR="0085168B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85168B" w:rsidRPr="00692553" w:rsidRDefault="0085168B" w:rsidP="00280799">
            <w:pPr>
              <w:ind w:left="0"/>
            </w:pPr>
          </w:p>
        </w:tc>
        <w:tc>
          <w:tcPr>
            <w:tcW w:w="2726" w:type="dxa"/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478" w:type="dxa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2726" w:type="dxa"/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478" w:type="dxa"/>
            <w:shd w:val="clear" w:color="auto" w:fill="auto"/>
            <w:vAlign w:val="center"/>
          </w:tcPr>
          <w:p w:rsidR="0085168B" w:rsidRPr="00692553" w:rsidRDefault="0085168B" w:rsidP="005052C5"/>
        </w:tc>
      </w:tr>
    </w:tbl>
    <w:p w:rsidR="00D8181B" w:rsidRDefault="00D8181B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sdt>
          <w:sdtPr>
            <w:alias w:val="Time"/>
            <w:tag w:val="Time"/>
            <w:id w:val="48425748"/>
            <w:placeholder>
              <w:docPart w:val="6715502BE9C94D5C8C30487F9381A1A0"/>
            </w:placeholder>
            <w:temporary/>
            <w:showingPlcHdr/>
          </w:sdtPr>
          <w:sdtEndPr/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770E8C" w:rsidP="00603B7E">
            <w:pPr>
              <w:pStyle w:val="Heading4"/>
            </w:pPr>
            <w:r>
              <w:t>Decide upon Chief engineer and Project manager and main roles</w:t>
            </w:r>
          </w:p>
        </w:tc>
        <w:sdt>
          <w:sdtPr>
            <w:alias w:val="Presenter"/>
            <w:tag w:val="Presenter"/>
            <w:id w:val="48425750"/>
            <w:placeholder>
              <w:docPart w:val="90D19203437C439E870452E6F526F3BD"/>
            </w:placeholder>
            <w:temporary/>
            <w:showingPlcHdr/>
          </w:sdtPr>
          <w:sdtEndPr/>
          <w:sdtContent>
            <w:tc>
              <w:tcPr>
                <w:tcW w:w="349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D8181B" w:rsidRDefault="005F58B2" w:rsidP="00C9203B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491A5D" w:rsidP="00344FA0">
            <w:r>
              <w:t>It’s worth looking into a project based system (google projects?!?)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825531" w:rsidP="00344FA0">
            <w:r>
              <w:t>Git hub for code. Google docs for everything else.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491A5D" w:rsidP="00344FA0">
            <w:r>
              <w:t>Elliot chief engineer.</w:t>
            </w:r>
            <w:r w:rsidR="00892D60">
              <w:t xml:space="preserve"> Richard Project Manager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A13652" w:rsidP="00344FA0">
            <w:r>
              <w:t>Set up git hub for some version control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A13652" w:rsidP="00344FA0">
            <w:r>
              <w:t>RC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A13652" w:rsidP="00344FA0">
            <w:r>
              <w:t xml:space="preserve"> 28/09/16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011222" w:rsidP="000144F2">
            <w:pPr>
              <w:ind w:left="0"/>
            </w:pPr>
            <w:r>
              <w:t xml:space="preserve"> </w:t>
            </w:r>
            <w:r w:rsidR="00A13652">
              <w:t>Look at LATEX and multiple people editing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A13652" w:rsidP="00344FA0">
            <w:r>
              <w:t>Scott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A13652" w:rsidP="00344FA0">
            <w:r>
              <w:t xml:space="preserve"> 28/09/16</w:t>
            </w:r>
          </w:p>
        </w:tc>
      </w:tr>
      <w:tr w:rsidR="00A13652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A13652" w:rsidRDefault="00A13652" w:rsidP="000144F2">
            <w:pPr>
              <w:ind w:left="0"/>
            </w:pPr>
            <w:r>
              <w:t>Set up group google calendar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A13652" w:rsidRDefault="00A13652" w:rsidP="00344FA0">
            <w:r>
              <w:t>RC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A13652" w:rsidRPr="00692553" w:rsidRDefault="00A13652" w:rsidP="00A13652">
            <w:r>
              <w:t xml:space="preserve"> 27/09/16</w:t>
            </w:r>
          </w:p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sdt>
          <w:sdtPr>
            <w:alias w:val="Time"/>
            <w:tag w:val="Time"/>
            <w:id w:val="48425751"/>
            <w:placeholder>
              <w:docPart w:val="559A4447838A4D709B80768A87063A08"/>
            </w:placeholder>
            <w:temporary/>
            <w:showingPlcHdr/>
          </w:sdtPr>
          <w:sdtEndPr/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0144F2" w:rsidP="00603B7E">
            <w:pPr>
              <w:pStyle w:val="Heading4"/>
            </w:pPr>
            <w:r>
              <w:t>Concept selection and initial sizing plan</w:t>
            </w:r>
          </w:p>
        </w:tc>
        <w:sdt>
          <w:sdtPr>
            <w:alias w:val="Presenter"/>
            <w:tag w:val="Presenter"/>
            <w:id w:val="48425753"/>
            <w:placeholder>
              <w:docPart w:val="5FAE71610F3B474E8AAE73E2A3276314"/>
            </w:placeholder>
            <w:temporary/>
            <w:showingPlcHdr/>
          </w:sdtPr>
          <w:sdtEndPr/>
          <w:sdtContent>
            <w:tc>
              <w:tcPr>
                <w:tcW w:w="349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D8181B" w:rsidRDefault="005F58B2" w:rsidP="00C9203B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415CA7" w:rsidP="00CB30C7">
            <w:r>
              <w:t>Split into 2 teams to perform an independent comparison of different concepts, with a trade off study and first iteration of initial sizing. Then compare.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561648" w:rsidP="00344FA0">
            <w:r>
              <w:t>Guimbal Cabri G2 – best for range.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Default="00561648" w:rsidP="00344FA0">
            <w:r>
              <w:t>We need to keep track of what we’re rejecting.</w:t>
            </w:r>
          </w:p>
          <w:p w:rsidR="00561648" w:rsidRDefault="00561648" w:rsidP="00344FA0">
            <w:r>
              <w:t>We have to justify novel things.</w:t>
            </w:r>
          </w:p>
          <w:p w:rsidR="00E64653" w:rsidRDefault="00E64653" w:rsidP="00344FA0">
            <w:r>
              <w:t>Helicopter museum at Western worth visiting.</w:t>
            </w:r>
          </w:p>
          <w:p w:rsidR="00E64653" w:rsidRDefault="00E64653" w:rsidP="00344FA0">
            <w:r>
              <w:t>Need to include tipjet as an option.</w:t>
            </w:r>
          </w:p>
          <w:p w:rsidR="00E64653" w:rsidRDefault="00E64653" w:rsidP="00344FA0">
            <w:r>
              <w:t>Let’s use the Robinson R22 as a sanity check (comparing weights etc).</w:t>
            </w:r>
          </w:p>
          <w:p w:rsidR="00E64653" w:rsidRDefault="00E64653" w:rsidP="00344FA0">
            <w:r>
              <w:t>Phil Mellor is good for electrical contact.</w:t>
            </w:r>
          </w:p>
          <w:p w:rsidR="00892D60" w:rsidRDefault="00892D60" w:rsidP="00344FA0">
            <w:r>
              <w:t>Actually advantageous to look at initial sizing&gt;&gt; Prouty</w:t>
            </w:r>
          </w:p>
          <w:p w:rsidR="00903D7B" w:rsidRDefault="00903D7B" w:rsidP="00903D7B">
            <w:pPr>
              <w:ind w:left="0"/>
            </w:pPr>
            <w:r>
              <w:t>Flight school is target market, need to speak to helicopter training schools.</w:t>
            </w:r>
          </w:p>
          <w:p w:rsidR="00903D7B" w:rsidRPr="00692553" w:rsidRDefault="00903D7B" w:rsidP="00903D7B">
            <w:pPr>
              <w:ind w:left="0"/>
            </w:pPr>
            <w:r>
              <w:t>Two bladed teeter is dangerous as you lose control&gt;&gt; look at having a hinge offset. (see 3</w:t>
            </w:r>
            <w:r w:rsidRPr="00903D7B">
              <w:rPr>
                <w:vertAlign w:val="superscript"/>
              </w:rPr>
              <w:t>rd</w:t>
            </w:r>
            <w:r>
              <w:t xml:space="preserve"> year notes for offsets).</w:t>
            </w:r>
          </w:p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113DFF" w:rsidP="00344FA0">
            <w:r>
              <w:t>Agreed that we will go straight to CS-27.</w:t>
            </w:r>
            <w:r w:rsidR="00820B2A">
              <w:t xml:space="preserve"> Ducted fan tail rotor will be good for safety and noise. 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A13652" w:rsidP="00CB30C7">
            <w:pPr>
              <w:ind w:left="0"/>
            </w:pPr>
            <w:r>
              <w:t xml:space="preserve"> Perform trade off study.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A13652" w:rsidP="00344FA0">
            <w:r>
              <w:t>All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A13652" w:rsidP="00344FA0">
            <w:r>
              <w:t>29/09/16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011222" w:rsidRPr="00692553" w:rsidRDefault="00A13652" w:rsidP="00011222">
            <w:r>
              <w:t>Initial sizing with back of the envelope calculations.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A13652" w:rsidP="00344FA0">
            <w:r>
              <w:t>All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A13652" w:rsidP="00344FA0">
            <w:r>
              <w:t>29/09/16</w:t>
            </w:r>
          </w:p>
        </w:tc>
      </w:tr>
      <w:tr w:rsidR="00A13652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A13652" w:rsidRDefault="00A13652" w:rsidP="00011222">
            <w:r>
              <w:t>Everyone use google docs and look at the drive.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A13652" w:rsidRDefault="00A13652" w:rsidP="00344FA0">
            <w:r>
              <w:t>All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A13652" w:rsidRDefault="00A13652" w:rsidP="00344FA0">
            <w:r>
              <w:t>29/09/16</w:t>
            </w:r>
          </w:p>
        </w:tc>
      </w:tr>
      <w:tr w:rsidR="003A7CDB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A7CDB" w:rsidRDefault="003A7CDB" w:rsidP="00011222">
            <w:r>
              <w:t>Everyone come up with team name and helicopter name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A7CDB" w:rsidRDefault="003A7CDB" w:rsidP="00344FA0">
            <w:r>
              <w:t>All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3A7CDB" w:rsidRDefault="003A7CDB" w:rsidP="00344FA0">
            <w:r>
              <w:t>29/09/16</w:t>
            </w:r>
            <w:bookmarkStart w:id="8" w:name="_GoBack"/>
            <w:bookmarkEnd w:id="8"/>
          </w:p>
        </w:tc>
      </w:tr>
      <w:bookmarkEnd w:id="2"/>
    </w:tbl>
    <w:p w:rsidR="0085168B" w:rsidRPr="00692553" w:rsidRDefault="0085168B" w:rsidP="00A13652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352"/>
    <w:rsid w:val="00011222"/>
    <w:rsid w:val="000144F2"/>
    <w:rsid w:val="000145A5"/>
    <w:rsid w:val="00043514"/>
    <w:rsid w:val="00113DFF"/>
    <w:rsid w:val="002138F0"/>
    <w:rsid w:val="00280799"/>
    <w:rsid w:val="002D3876"/>
    <w:rsid w:val="00344FA0"/>
    <w:rsid w:val="003A7CDB"/>
    <w:rsid w:val="00415CA7"/>
    <w:rsid w:val="00417272"/>
    <w:rsid w:val="00423E89"/>
    <w:rsid w:val="00456620"/>
    <w:rsid w:val="004821F6"/>
    <w:rsid w:val="00491A5D"/>
    <w:rsid w:val="00495E0E"/>
    <w:rsid w:val="005052C5"/>
    <w:rsid w:val="00514117"/>
    <w:rsid w:val="00531002"/>
    <w:rsid w:val="00555604"/>
    <w:rsid w:val="00561648"/>
    <w:rsid w:val="005A7936"/>
    <w:rsid w:val="005F58B2"/>
    <w:rsid w:val="00603B7E"/>
    <w:rsid w:val="00692553"/>
    <w:rsid w:val="007554A1"/>
    <w:rsid w:val="00770E8C"/>
    <w:rsid w:val="007C174F"/>
    <w:rsid w:val="00820B2A"/>
    <w:rsid w:val="00825531"/>
    <w:rsid w:val="0085168B"/>
    <w:rsid w:val="00892D60"/>
    <w:rsid w:val="008B2336"/>
    <w:rsid w:val="008F49C0"/>
    <w:rsid w:val="00903D7B"/>
    <w:rsid w:val="00910FE8"/>
    <w:rsid w:val="00941352"/>
    <w:rsid w:val="00954110"/>
    <w:rsid w:val="00987202"/>
    <w:rsid w:val="009F5AF1"/>
    <w:rsid w:val="00A13652"/>
    <w:rsid w:val="00AE3851"/>
    <w:rsid w:val="00B84015"/>
    <w:rsid w:val="00BB5323"/>
    <w:rsid w:val="00BF65DF"/>
    <w:rsid w:val="00C166AB"/>
    <w:rsid w:val="00CB30C7"/>
    <w:rsid w:val="00CB3760"/>
    <w:rsid w:val="00CE6342"/>
    <w:rsid w:val="00D207FB"/>
    <w:rsid w:val="00D24CA0"/>
    <w:rsid w:val="00D55E2D"/>
    <w:rsid w:val="00D621F4"/>
    <w:rsid w:val="00D8181B"/>
    <w:rsid w:val="00DE3C02"/>
    <w:rsid w:val="00E43BAB"/>
    <w:rsid w:val="00E4591C"/>
    <w:rsid w:val="00E512D5"/>
    <w:rsid w:val="00E60E43"/>
    <w:rsid w:val="00E64653"/>
    <w:rsid w:val="00E71DBA"/>
    <w:rsid w:val="00EA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BB3F187-A97A-434B-B578-71BAC99A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ard\AppData\Roaming\Microsoft\Templates\Meeting%20minutes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54A5D9E079D4427B590C7F2FB11A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44C4C-E19E-4BA9-9C76-44B20EA8EBD1}"/>
      </w:docPartPr>
      <w:docPartBody>
        <w:p w:rsidR="00623D2D" w:rsidRDefault="00581747">
          <w:pPr>
            <w:pStyle w:val="754A5D9E079D4427B590C7F2FB11A018"/>
          </w:pPr>
          <w:r>
            <w:t>[Click to Select Date]</w:t>
          </w:r>
        </w:p>
      </w:docPartBody>
    </w:docPart>
    <w:docPart>
      <w:docPartPr>
        <w:name w:val="79F6478170D643D4862914F39DDC5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2F463-2F3F-4885-8B3E-A3C7025FB289}"/>
      </w:docPartPr>
      <w:docPartBody>
        <w:p w:rsidR="00623D2D" w:rsidRDefault="00581747">
          <w:pPr>
            <w:pStyle w:val="79F6478170D643D4862914F39DDC59B2"/>
          </w:pPr>
          <w:r>
            <w:t>[Time Allotted]</w:t>
          </w:r>
        </w:p>
      </w:docPartBody>
    </w:docPart>
    <w:docPart>
      <w:docPartPr>
        <w:name w:val="434B65850E3F4169B770414304E06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EE298-079E-4A66-B7E2-294405B1EDF4}"/>
      </w:docPartPr>
      <w:docPartBody>
        <w:p w:rsidR="00623D2D" w:rsidRDefault="00581747">
          <w:pPr>
            <w:pStyle w:val="434B65850E3F4169B770414304E06AA6"/>
          </w:pPr>
          <w:r>
            <w:t>[Presenter]</w:t>
          </w:r>
        </w:p>
      </w:docPartBody>
    </w:docPart>
    <w:docPart>
      <w:docPartPr>
        <w:name w:val="6715502BE9C94D5C8C30487F9381A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21AC0-074D-4214-8840-D256365D8554}"/>
      </w:docPartPr>
      <w:docPartBody>
        <w:p w:rsidR="00623D2D" w:rsidRDefault="00581747">
          <w:pPr>
            <w:pStyle w:val="6715502BE9C94D5C8C30487F9381A1A0"/>
          </w:pPr>
          <w:r>
            <w:t>[Time Allotted]</w:t>
          </w:r>
        </w:p>
      </w:docPartBody>
    </w:docPart>
    <w:docPart>
      <w:docPartPr>
        <w:name w:val="90D19203437C439E870452E6F526F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4DF42-782D-4AF5-826B-928276676D54}"/>
      </w:docPartPr>
      <w:docPartBody>
        <w:p w:rsidR="00623D2D" w:rsidRDefault="00581747">
          <w:pPr>
            <w:pStyle w:val="90D19203437C439E870452E6F526F3BD"/>
          </w:pPr>
          <w:r>
            <w:t>[Presenter]</w:t>
          </w:r>
        </w:p>
      </w:docPartBody>
    </w:docPart>
    <w:docPart>
      <w:docPartPr>
        <w:name w:val="559A4447838A4D709B80768A87063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1EDA6-3047-4785-90B3-ED0AB8DC204B}"/>
      </w:docPartPr>
      <w:docPartBody>
        <w:p w:rsidR="00623D2D" w:rsidRDefault="00581747">
          <w:pPr>
            <w:pStyle w:val="559A4447838A4D709B80768A87063A08"/>
          </w:pPr>
          <w:r>
            <w:t>[Time Allotted]</w:t>
          </w:r>
        </w:p>
      </w:docPartBody>
    </w:docPart>
    <w:docPart>
      <w:docPartPr>
        <w:name w:val="5FAE71610F3B474E8AAE73E2A3276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F64D6-09C5-4124-82F9-9334056D5B7D}"/>
      </w:docPartPr>
      <w:docPartBody>
        <w:p w:rsidR="00623D2D" w:rsidRDefault="00581747">
          <w:pPr>
            <w:pStyle w:val="5FAE71610F3B474E8AAE73E2A3276314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747"/>
    <w:rsid w:val="00581747"/>
    <w:rsid w:val="00623D2D"/>
    <w:rsid w:val="007C360B"/>
    <w:rsid w:val="00B4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5EF6D2258304D3EB37378E65C3BECEA">
    <w:name w:val="B5EF6D2258304D3EB37378E65C3BECEA"/>
  </w:style>
  <w:style w:type="paragraph" w:customStyle="1" w:styleId="754A5D9E079D4427B590C7F2FB11A018">
    <w:name w:val="754A5D9E079D4427B590C7F2FB11A018"/>
  </w:style>
  <w:style w:type="paragraph" w:customStyle="1" w:styleId="FED9A4704F4644F59BEA32A662514433">
    <w:name w:val="FED9A4704F4644F59BEA32A662514433"/>
  </w:style>
  <w:style w:type="paragraph" w:customStyle="1" w:styleId="2C2DF6CF3F93404ABAE6001365471B0D">
    <w:name w:val="2C2DF6CF3F93404ABAE6001365471B0D"/>
  </w:style>
  <w:style w:type="paragraph" w:customStyle="1" w:styleId="79F6478170D643D4862914F39DDC59B2">
    <w:name w:val="79F6478170D643D4862914F39DDC59B2"/>
  </w:style>
  <w:style w:type="paragraph" w:customStyle="1" w:styleId="E46EA3EB3A394E4F8CAE461A2A96306A">
    <w:name w:val="E46EA3EB3A394E4F8CAE461A2A96306A"/>
  </w:style>
  <w:style w:type="paragraph" w:customStyle="1" w:styleId="434B65850E3F4169B770414304E06AA6">
    <w:name w:val="434B65850E3F4169B770414304E06AA6"/>
  </w:style>
  <w:style w:type="paragraph" w:customStyle="1" w:styleId="6715502BE9C94D5C8C30487F9381A1A0">
    <w:name w:val="6715502BE9C94D5C8C30487F9381A1A0"/>
  </w:style>
  <w:style w:type="paragraph" w:customStyle="1" w:styleId="826E380325B44C53AAD5C37A48D0FB45">
    <w:name w:val="826E380325B44C53AAD5C37A48D0FB45"/>
  </w:style>
  <w:style w:type="paragraph" w:customStyle="1" w:styleId="90D19203437C439E870452E6F526F3BD">
    <w:name w:val="90D19203437C439E870452E6F526F3BD"/>
  </w:style>
  <w:style w:type="paragraph" w:customStyle="1" w:styleId="559A4447838A4D709B80768A87063A08">
    <w:name w:val="559A4447838A4D709B80768A87063A08"/>
  </w:style>
  <w:style w:type="paragraph" w:customStyle="1" w:styleId="A494B35683F54D0C8349F3A51F855FC3">
    <w:name w:val="A494B35683F54D0C8349F3A51F855FC3"/>
  </w:style>
  <w:style w:type="paragraph" w:customStyle="1" w:styleId="5FAE71610F3B474E8AAE73E2A3276314">
    <w:name w:val="5FAE71610F3B474E8AAE73E2A3276314"/>
  </w:style>
  <w:style w:type="paragraph" w:customStyle="1" w:styleId="07793199FB86467FA525F8D4F934919C">
    <w:name w:val="07793199FB86467FA525F8D4F934919C"/>
  </w:style>
  <w:style w:type="paragraph" w:customStyle="1" w:styleId="4B45CDFFACE94152805E6FEFB778906A">
    <w:name w:val="4B45CDFFACE94152805E6FEFB778906A"/>
  </w:style>
  <w:style w:type="paragraph" w:customStyle="1" w:styleId="FF201811A72146D0BF5B58DB6925E818">
    <w:name w:val="FF201811A72146D0BF5B58DB6925E818"/>
  </w:style>
  <w:style w:type="paragraph" w:customStyle="1" w:styleId="D2ABBEA2777249AAA355AAC8D33BC1F2">
    <w:name w:val="D2ABBEA2777249AAA355AAC8D33BC1F2"/>
  </w:style>
  <w:style w:type="paragraph" w:customStyle="1" w:styleId="4D038754D7744703AAC263BC37662679">
    <w:name w:val="4D038754D7744703AAC263BC37662679"/>
  </w:style>
  <w:style w:type="paragraph" w:customStyle="1" w:styleId="20E4052C7BA84C37BDCA17B07E2D03A9">
    <w:name w:val="20E4052C7BA84C37BDCA17B07E2D03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minutes(2).dotx</Template>
  <TotalTime>301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Richard Cooke</dc:creator>
  <cp:keywords/>
  <cp:lastModifiedBy>Richard Cooke</cp:lastModifiedBy>
  <cp:revision>5</cp:revision>
  <cp:lastPrinted>2004-01-21T19:22:00Z</cp:lastPrinted>
  <dcterms:created xsi:type="dcterms:W3CDTF">2016-09-27T09:53:00Z</dcterms:created>
  <dcterms:modified xsi:type="dcterms:W3CDTF">2016-09-27T14:54:00Z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